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41E3" w14:textId="77777777" w:rsidR="00076323" w:rsidRPr="00E150AD" w:rsidRDefault="00E150AD">
      <w:pPr>
        <w:pStyle w:val="Name"/>
        <w:rPr>
          <w:sz w:val="40"/>
          <w:szCs w:val="40"/>
        </w:rPr>
      </w:pPr>
      <w:r w:rsidRPr="00E150AD">
        <w:rPr>
          <w:sz w:val="40"/>
          <w:szCs w:val="40"/>
        </w:rPr>
        <w:t>Waseem Abbas</w:t>
      </w:r>
    </w:p>
    <w:p w14:paraId="572349A0" w14:textId="3601DF9E" w:rsidR="00CA01DE" w:rsidRDefault="00747BBA">
      <w:pPr>
        <w:pStyle w:val="ContactInfo"/>
      </w:pPr>
      <w:r>
        <w:t xml:space="preserve">House </w:t>
      </w:r>
      <w:r w:rsidR="00CA01DE">
        <w:t>#</w:t>
      </w:r>
      <w:r w:rsidR="00074230">
        <w:t>: R-98 sector:5C-1 north</w:t>
      </w:r>
      <w:r w:rsidR="00CA01DE">
        <w:t xml:space="preserve"> </w:t>
      </w:r>
      <w:r w:rsidR="00646296">
        <w:t>Karachi</w:t>
      </w:r>
      <w:r w:rsidR="00074230">
        <w:t xml:space="preserve"> </w:t>
      </w:r>
    </w:p>
    <w:p w14:paraId="08686880" w14:textId="3EF85009" w:rsidR="00076323" w:rsidRDefault="001F08AA">
      <w:pPr>
        <w:pStyle w:val="ContactInfo"/>
      </w:pPr>
      <w:r>
        <w:t>0317</w:t>
      </w:r>
      <w:r w:rsidR="006C58B7">
        <w:t xml:space="preserve">-8972160 </w:t>
      </w:r>
      <w:r w:rsidR="000334DD">
        <w:t>waseemfaryal301@gmail.com</w:t>
      </w:r>
    </w:p>
    <w:sdt>
      <w:sdtPr>
        <w:id w:val="-1179423465"/>
        <w:placeholder>
          <w:docPart w:val="65CFD3954957E342965FA8EDB34B3838"/>
        </w:placeholder>
        <w:temporary/>
        <w:showingPlcHdr/>
        <w15:appearance w15:val="hidden"/>
      </w:sdtPr>
      <w:sdtEndPr/>
      <w:sdtContent>
        <w:p w14:paraId="287DB178" w14:textId="77777777" w:rsidR="00076323" w:rsidRDefault="000D6CED">
          <w:pPr>
            <w:pStyle w:val="Heading1"/>
          </w:pPr>
          <w:r>
            <w:t>Objective</w:t>
          </w:r>
        </w:p>
      </w:sdtContent>
    </w:sdt>
    <w:p w14:paraId="790E208E" w14:textId="493B7E87" w:rsidR="00076323" w:rsidRDefault="000757D9">
      <w:r>
        <w:t>Seeking to establish a career</w:t>
      </w:r>
      <w:r w:rsidR="00891FA7">
        <w:t xml:space="preserve"> with a progressive </w:t>
      </w:r>
      <w:r w:rsidR="00F833C8">
        <w:t xml:space="preserve">organization where I can gain </w:t>
      </w:r>
      <w:r w:rsidR="00A678F2">
        <w:t xml:space="preserve">and learn something </w:t>
      </w:r>
      <w:r w:rsidR="008C2D39">
        <w:t>And my abilities and</w:t>
      </w:r>
      <w:r w:rsidR="002C7D6A">
        <w:t xml:space="preserve"> performance can contribute to the</w:t>
      </w:r>
      <w:r w:rsidR="007F7FA4">
        <w:t xml:space="preserve"> organization leading to</w:t>
      </w:r>
      <w:r w:rsidR="00763971">
        <w:t xml:space="preserve"> future career advancement.</w:t>
      </w:r>
    </w:p>
    <w:sdt>
      <w:sdtPr>
        <w:id w:val="1728489637"/>
        <w:placeholder>
          <w:docPart w:val="97E554E0F84D9A45A89D767A3028BFC5"/>
        </w:placeholder>
        <w:temporary/>
        <w:showingPlcHdr/>
        <w15:appearance w15:val="hidden"/>
      </w:sdtPr>
      <w:sdtEndPr/>
      <w:sdtContent>
        <w:p w14:paraId="684A31D5" w14:textId="33951052" w:rsidR="00076323" w:rsidRDefault="000D6CED" w:rsidP="003F4D26">
          <w:pPr>
            <w:pStyle w:val="Heading1"/>
          </w:pPr>
          <w:r>
            <w:t>Experience</w:t>
          </w:r>
        </w:p>
      </w:sdtContent>
    </w:sdt>
    <w:p w14:paraId="0166AA93" w14:textId="56639DA5" w:rsidR="00076323" w:rsidRDefault="00060C53" w:rsidP="00320C54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22"/>
          <w:szCs w:val="22"/>
        </w:rPr>
      </w:pPr>
      <w:r w:rsidRPr="0089527A">
        <w:rPr>
          <w:sz w:val="22"/>
          <w:szCs w:val="22"/>
        </w:rPr>
        <w:t xml:space="preserve">2 </w:t>
      </w:r>
      <w:r w:rsidR="004A6BE5" w:rsidRPr="0089527A">
        <w:rPr>
          <w:sz w:val="22"/>
          <w:szCs w:val="22"/>
        </w:rPr>
        <w:t xml:space="preserve">years </w:t>
      </w:r>
      <w:r w:rsidR="00D62B4A">
        <w:rPr>
          <w:sz w:val="22"/>
          <w:szCs w:val="22"/>
        </w:rPr>
        <w:t>worked</w:t>
      </w:r>
      <w:r w:rsidR="004A6BE5" w:rsidRPr="0089527A">
        <w:rPr>
          <w:sz w:val="22"/>
          <w:szCs w:val="22"/>
        </w:rPr>
        <w:t xml:space="preserve"> experience </w:t>
      </w:r>
      <w14:conflictIns w:id="0" w:author="waseemfaryal301@gmail.com">
        <w:r w:rsidR="001A2DB5" w:rsidRPr="0089527A">
          <w:rPr>
            <w:sz w:val="22"/>
            <w:szCs w:val="22"/>
          </w:rPr>
          <w:t xml:space="preserve">in </w:t>
        </w:r>
      </w14:conflictIns>
      <w:r w:rsidR="009D3BD9" w:rsidRPr="0089527A">
        <w:rPr>
          <w:b/>
          <w:bCs/>
          <w:sz w:val="22"/>
          <w:szCs w:val="22"/>
        </w:rPr>
        <w:t>Artistic Milliniers</w:t>
      </w:r>
      <w:r w:rsidR="000A6705" w:rsidRPr="0089527A">
        <w:rPr>
          <w:b/>
          <w:bCs/>
          <w:sz w:val="22"/>
          <w:szCs w:val="22"/>
        </w:rPr>
        <w:t xml:space="preserve"> </w:t>
      </w:r>
      <w:r w:rsidR="009D3BD9" w:rsidRPr="0089527A">
        <w:rPr>
          <w:b/>
          <w:bCs/>
          <w:sz w:val="22"/>
          <w:szCs w:val="22"/>
        </w:rPr>
        <w:t>Unit M-11</w:t>
      </w:r>
      <w:r w:rsidR="009D3BD9" w:rsidRPr="0089527A">
        <w:rPr>
          <w:sz w:val="22"/>
          <w:szCs w:val="22"/>
        </w:rPr>
        <w:t xml:space="preserve"> </w:t>
      </w:r>
      <w:r w:rsidR="000A6705" w:rsidRPr="0089527A">
        <w:rPr>
          <w:sz w:val="22"/>
          <w:szCs w:val="22"/>
        </w:rPr>
        <w:t xml:space="preserve">as a </w:t>
      </w:r>
      <w:r w:rsidR="000A6705" w:rsidRPr="0089527A">
        <w:rPr>
          <w:b/>
          <w:bCs/>
          <w:sz w:val="22"/>
          <w:szCs w:val="22"/>
        </w:rPr>
        <w:t>Quality Supervisor</w:t>
      </w:r>
      <w:r w:rsidR="0089527A">
        <w:rPr>
          <w:b/>
          <w:bCs/>
          <w:sz w:val="22"/>
          <w:szCs w:val="22"/>
        </w:rPr>
        <w:t>.</w:t>
      </w:r>
    </w:p>
    <w:p w14:paraId="0244221F" w14:textId="255BF2E1" w:rsidR="0089527A" w:rsidRDefault="00D62B4A" w:rsidP="00320C54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01 year worked experience </w:t>
      </w:r>
      <w:r w:rsidR="00C94671">
        <w:rPr>
          <w:sz w:val="22"/>
          <w:szCs w:val="22"/>
        </w:rPr>
        <w:t xml:space="preserve">in a </w:t>
      </w:r>
      <w:r w:rsidR="00C94671">
        <w:rPr>
          <w:b/>
          <w:bCs/>
          <w:sz w:val="22"/>
          <w:szCs w:val="22"/>
        </w:rPr>
        <w:t>Denim clothing</w:t>
      </w:r>
      <w:r w:rsidR="00C94671">
        <w:rPr>
          <w:sz w:val="22"/>
          <w:szCs w:val="22"/>
        </w:rPr>
        <w:t xml:space="preserve"> as a </w:t>
      </w:r>
      <w:r w:rsidR="00C94671">
        <w:rPr>
          <w:b/>
          <w:bCs/>
          <w:sz w:val="22"/>
          <w:szCs w:val="22"/>
        </w:rPr>
        <w:t>Auditor</w:t>
      </w:r>
      <w:r w:rsidR="002D16BE">
        <w:rPr>
          <w:b/>
          <w:bCs/>
          <w:sz w:val="22"/>
          <w:szCs w:val="22"/>
        </w:rPr>
        <w:t>.</w:t>
      </w:r>
    </w:p>
    <w:p w14:paraId="5381610D" w14:textId="4D1BAEE9" w:rsidR="002D16BE" w:rsidRPr="0089527A" w:rsidRDefault="002D16BE" w:rsidP="00320C54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03 years worked experience </w:t>
      </w:r>
      <w:r w:rsidR="009A7372">
        <w:rPr>
          <w:sz w:val="22"/>
          <w:szCs w:val="22"/>
        </w:rPr>
        <w:t xml:space="preserve">in </w:t>
      </w:r>
      <w:r w:rsidR="009A7372">
        <w:rPr>
          <w:b/>
          <w:bCs/>
          <w:sz w:val="22"/>
          <w:szCs w:val="22"/>
        </w:rPr>
        <w:t xml:space="preserve">Rajby Enterprises </w:t>
      </w:r>
      <w:r w:rsidR="009A7372">
        <w:rPr>
          <w:sz w:val="22"/>
          <w:szCs w:val="22"/>
        </w:rPr>
        <w:t xml:space="preserve">as an </w:t>
      </w:r>
      <w:r w:rsidR="00DD1FB6">
        <w:rPr>
          <w:b/>
          <w:bCs/>
          <w:sz w:val="22"/>
          <w:szCs w:val="22"/>
        </w:rPr>
        <w:t>Auditor.</w:t>
      </w:r>
    </w:p>
    <w:p w14:paraId="587D214F" w14:textId="65B96657" w:rsidR="00076323" w:rsidRDefault="00076323" w:rsidP="0089527A">
      <w:pPr>
        <w:pStyle w:val="ListBullet"/>
        <w:numPr>
          <w:ilvl w:val="0"/>
          <w:numId w:val="0"/>
        </w:numPr>
        <w:ind w:left="216"/>
      </w:pPr>
    </w:p>
    <w:sdt>
      <w:sdtPr>
        <w:id w:val="720946933"/>
        <w:placeholder>
          <w:docPart w:val="A07AC2EDEF49904D8200BAD5199A27BB"/>
        </w:placeholder>
        <w:temporary/>
        <w:showingPlcHdr/>
        <w15:appearance w15:val="hidden"/>
      </w:sdtPr>
      <w:sdtEndPr/>
      <w:sdtContent>
        <w:p w14:paraId="5373B40E" w14:textId="77777777" w:rsidR="00076323" w:rsidRDefault="000D6CED">
          <w:pPr>
            <w:pStyle w:val="Heading1"/>
          </w:pPr>
          <w:r>
            <w:t>Education</w:t>
          </w:r>
        </w:p>
      </w:sdtContent>
    </w:sdt>
    <w:p w14:paraId="18CF6D8E" w14:textId="00E2F7A1" w:rsidR="00076323" w:rsidRDefault="00FA140D" w:rsidP="00FA140D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Matriculation ( Science ) </w:t>
      </w:r>
      <w:r>
        <w:t>from Karachi board.</w:t>
      </w:r>
    </w:p>
    <w:p w14:paraId="1E4288BF" w14:textId="75AFD85C" w:rsidR="00FA140D" w:rsidRDefault="00FA140D" w:rsidP="00FA140D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Intermediate ( commerce ) </w:t>
      </w:r>
      <w:r>
        <w:t xml:space="preserve">from Karachi </w:t>
      </w:r>
      <w:r w:rsidR="00BF1361">
        <w:t>board.</w:t>
      </w:r>
    </w:p>
    <w:p w14:paraId="68AAACB6" w14:textId="607E047F" w:rsidR="00076323" w:rsidRDefault="006920F3">
      <w:pPr>
        <w:pStyle w:val="Heading1"/>
      </w:pPr>
      <w:r>
        <w:t>Computer Skills</w:t>
      </w:r>
    </w:p>
    <w:p w14:paraId="209DD46B" w14:textId="6199E05E" w:rsidR="00632C97" w:rsidRPr="00632C97" w:rsidRDefault="006920F3" w:rsidP="002858A2">
      <w:pPr>
        <w:pStyle w:val="ListBullet"/>
        <w:numPr>
          <w:ilvl w:val="0"/>
          <w:numId w:val="17"/>
        </w:numPr>
        <w:spacing w:after="0" w:line="240" w:lineRule="auto"/>
      </w:pPr>
      <w:r>
        <w:t xml:space="preserve">Basic knowledge of </w:t>
      </w:r>
      <w:r w:rsidRPr="006920F3">
        <w:rPr>
          <w:b/>
          <w:bCs/>
        </w:rPr>
        <w:t>Ms-</w:t>
      </w:r>
      <w:r w:rsidR="00632C97">
        <w:rPr>
          <w:b/>
          <w:bCs/>
        </w:rPr>
        <w:t>Office.</w:t>
      </w:r>
    </w:p>
    <w:p w14:paraId="67416D35" w14:textId="411C6E26" w:rsidR="00632C97" w:rsidRPr="006920F3" w:rsidRDefault="00632C97" w:rsidP="002858A2">
      <w:pPr>
        <w:pStyle w:val="ListBullet"/>
        <w:numPr>
          <w:ilvl w:val="0"/>
          <w:numId w:val="17"/>
        </w:numPr>
        <w:spacing w:after="0" w:line="240" w:lineRule="auto"/>
      </w:pPr>
      <w:r>
        <w:t>Internet Browsing, Emailing.</w:t>
      </w:r>
    </w:p>
    <w:p w14:paraId="74FCA07A" w14:textId="6C0E9EC1" w:rsidR="00632C97" w:rsidRDefault="00EC608F" w:rsidP="006A4F74">
      <w:pPr>
        <w:pStyle w:val="Heading1"/>
      </w:pPr>
      <w:r>
        <w:t>Personal information</w:t>
      </w:r>
    </w:p>
    <w:p w14:paraId="1AA5641B" w14:textId="7C5B1D17" w:rsidR="00632C97" w:rsidRDefault="009B4033" w:rsidP="009B4033">
      <w:pPr>
        <w:pStyle w:val="ListParagraph"/>
        <w:numPr>
          <w:ilvl w:val="0"/>
          <w:numId w:val="18"/>
        </w:numPr>
      </w:pPr>
      <w:r>
        <w:rPr>
          <w:b/>
          <w:bCs/>
        </w:rPr>
        <w:t xml:space="preserve">Father Name : </w:t>
      </w:r>
      <w:r w:rsidR="00234CA3">
        <w:t>Abbas Ali</w:t>
      </w:r>
    </w:p>
    <w:p w14:paraId="4E77F21E" w14:textId="4C902A32" w:rsidR="00234CA3" w:rsidRDefault="006E12EE" w:rsidP="009B4033">
      <w:pPr>
        <w:pStyle w:val="ListParagraph"/>
        <w:numPr>
          <w:ilvl w:val="0"/>
          <w:numId w:val="18"/>
        </w:numPr>
      </w:pPr>
      <w:r>
        <w:rPr>
          <w:b/>
          <w:bCs/>
        </w:rPr>
        <w:t xml:space="preserve">Date of Birth : </w:t>
      </w:r>
      <w:r>
        <w:t>24</w:t>
      </w:r>
      <w:r w:rsidR="009C2BDC">
        <w:t>-</w:t>
      </w:r>
      <w:r w:rsidR="00A412CB">
        <w:t>04-1985</w:t>
      </w:r>
    </w:p>
    <w:p w14:paraId="51AF9E59" w14:textId="2D628CDB" w:rsidR="00A412CB" w:rsidRPr="00EC2144" w:rsidRDefault="00EC2144" w:rsidP="009B4033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Nationality : </w:t>
      </w:r>
      <w:r>
        <w:t>Pakistani</w:t>
      </w:r>
    </w:p>
    <w:p w14:paraId="38C283F4" w14:textId="44530BA8" w:rsidR="00EC2144" w:rsidRPr="001C55E8" w:rsidRDefault="00EC2144" w:rsidP="009B4033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Religion</w:t>
      </w:r>
      <w:r w:rsidR="001C55E8">
        <w:rPr>
          <w:b/>
          <w:bCs/>
        </w:rPr>
        <w:t xml:space="preserve"> : </w:t>
      </w:r>
      <w:r w:rsidR="001C55E8">
        <w:t>Islam</w:t>
      </w:r>
    </w:p>
    <w:p w14:paraId="40F311A2" w14:textId="3C902E4E" w:rsidR="001C55E8" w:rsidRPr="006E495B" w:rsidRDefault="006E495B" w:rsidP="009B4033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Martial Status : </w:t>
      </w:r>
      <w:r>
        <w:t>Married</w:t>
      </w:r>
    </w:p>
    <w:p w14:paraId="024D4C9E" w14:textId="784F5CF8" w:rsidR="006E495B" w:rsidRPr="00EC2144" w:rsidRDefault="006E495B" w:rsidP="009B4033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CNIC# : </w:t>
      </w:r>
      <w:r w:rsidR="000C574A">
        <w:t>42101-</w:t>
      </w:r>
      <w:r w:rsidR="00A07052">
        <w:t>960</w:t>
      </w:r>
      <w:r w:rsidR="00BB1A3F">
        <w:t>3396</w:t>
      </w:r>
      <w:r w:rsidR="008016EC">
        <w:t>-3</w:t>
      </w:r>
    </w:p>
    <w:p w14:paraId="0BA86C03" w14:textId="77777777" w:rsidR="00632C97" w:rsidRDefault="00632C97" w:rsidP="00632C97">
      <w:pPr>
        <w:pStyle w:val="ListBullet"/>
        <w:numPr>
          <w:ilvl w:val="0"/>
          <w:numId w:val="0"/>
        </w:numPr>
      </w:pPr>
    </w:p>
    <w:sectPr w:rsidR="00632C97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8FA10" w14:textId="77777777" w:rsidR="00B767D3" w:rsidRDefault="00B767D3">
      <w:r>
        <w:separator/>
      </w:r>
    </w:p>
  </w:endnote>
  <w:endnote w:type="continuationSeparator" w:id="0">
    <w:p w14:paraId="536D4D07" w14:textId="77777777" w:rsidR="00B767D3" w:rsidRDefault="00B767D3">
      <w:r>
        <w:continuationSeparator/>
      </w:r>
    </w:p>
  </w:endnote>
  <w:endnote w:type="continuationNotice" w:id="1">
    <w:p w14:paraId="26E4EE08" w14:textId="77777777" w:rsidR="00B767D3" w:rsidRDefault="00B767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DCFE9" w14:textId="77777777" w:rsidR="00076323" w:rsidRDefault="000D6CE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C1743" w14:textId="77777777" w:rsidR="00B767D3" w:rsidRDefault="00B767D3">
      <w:r>
        <w:separator/>
      </w:r>
    </w:p>
  </w:footnote>
  <w:footnote w:type="continuationSeparator" w:id="0">
    <w:p w14:paraId="277EBFC7" w14:textId="77777777" w:rsidR="00B767D3" w:rsidRDefault="00B767D3">
      <w:r>
        <w:continuationSeparator/>
      </w:r>
    </w:p>
  </w:footnote>
  <w:footnote w:type="continuationNotice" w:id="1">
    <w:p w14:paraId="64036FA5" w14:textId="77777777" w:rsidR="00B767D3" w:rsidRDefault="00B767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B3A4C" w14:textId="77777777" w:rsidR="00076323" w:rsidRDefault="000D6CED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1B686246" wp14:editId="0E8ED6B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8CE591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AA695" w14:textId="77777777" w:rsidR="00076323" w:rsidRDefault="000D6CE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8D12386" wp14:editId="2A4C7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CDF22B" w14:textId="77777777" w:rsidR="00076323" w:rsidRDefault="0007632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8D12386" id="Group 4" o:spid="_x0000_s1026" alt="Title: Page frame with tab" style="position:absolute;margin-left:0;margin-top:0;width:394.7pt;height:567.5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3CDF22B" w14:textId="77777777" w:rsidR="00076323" w:rsidRDefault="0007632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D4001E"/>
    <w:multiLevelType w:val="hybridMultilevel"/>
    <w:tmpl w:val="7FF8D368"/>
    <w:lvl w:ilvl="0" w:tplc="D7F2F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1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300EF"/>
    <w:multiLevelType w:val="hybridMultilevel"/>
    <w:tmpl w:val="EEE8F04A"/>
    <w:lvl w:ilvl="0" w:tplc="D7F2F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1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E7B1F"/>
    <w:multiLevelType w:val="hybridMultilevel"/>
    <w:tmpl w:val="3A482AE0"/>
    <w:lvl w:ilvl="0" w:tplc="D7F2FE6C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969691" w:themeColor="accent3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96D9E"/>
    <w:multiLevelType w:val="hybridMultilevel"/>
    <w:tmpl w:val="054A2AB6"/>
    <w:lvl w:ilvl="0" w:tplc="D7F2F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1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221B5"/>
    <w:multiLevelType w:val="hybridMultilevel"/>
    <w:tmpl w:val="B9FC7D98"/>
    <w:lvl w:ilvl="0" w:tplc="D7F2F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1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7"/>
  </w:num>
  <w:num w:numId="15">
    <w:abstractNumId w:val="16"/>
  </w:num>
  <w:num w:numId="16">
    <w:abstractNumId w:val="14"/>
  </w:num>
  <w:num w:numId="17">
    <w:abstractNumId w:val="11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seemfaryal301@gmail.com">
    <w15:presenceInfo w15:providerId="Windows Live" w15:userId="6f8689e1c7cc49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AD"/>
    <w:rsid w:val="0001675F"/>
    <w:rsid w:val="000334DD"/>
    <w:rsid w:val="00060C53"/>
    <w:rsid w:val="00074230"/>
    <w:rsid w:val="000757D9"/>
    <w:rsid w:val="00076323"/>
    <w:rsid w:val="000A6705"/>
    <w:rsid w:val="000C574A"/>
    <w:rsid w:val="000D6CED"/>
    <w:rsid w:val="001A2DB5"/>
    <w:rsid w:val="001C55E8"/>
    <w:rsid w:val="001F08AA"/>
    <w:rsid w:val="00234CA3"/>
    <w:rsid w:val="002718BD"/>
    <w:rsid w:val="002858A2"/>
    <w:rsid w:val="002C7D6A"/>
    <w:rsid w:val="002D16BE"/>
    <w:rsid w:val="00320C54"/>
    <w:rsid w:val="003F4D26"/>
    <w:rsid w:val="00410B2C"/>
    <w:rsid w:val="004A6BE5"/>
    <w:rsid w:val="004D1A01"/>
    <w:rsid w:val="00632C97"/>
    <w:rsid w:val="00646296"/>
    <w:rsid w:val="006920F3"/>
    <w:rsid w:val="006C58B7"/>
    <w:rsid w:val="006E12EE"/>
    <w:rsid w:val="006E495B"/>
    <w:rsid w:val="00747BBA"/>
    <w:rsid w:val="00763971"/>
    <w:rsid w:val="00790733"/>
    <w:rsid w:val="007F7FA4"/>
    <w:rsid w:val="008016EC"/>
    <w:rsid w:val="00891FA7"/>
    <w:rsid w:val="0089527A"/>
    <w:rsid w:val="008C133E"/>
    <w:rsid w:val="008C2D39"/>
    <w:rsid w:val="00975D9C"/>
    <w:rsid w:val="009A7372"/>
    <w:rsid w:val="009B4033"/>
    <w:rsid w:val="009C2BDC"/>
    <w:rsid w:val="009D3BD9"/>
    <w:rsid w:val="00A07052"/>
    <w:rsid w:val="00A412CB"/>
    <w:rsid w:val="00A678F2"/>
    <w:rsid w:val="00AA03FA"/>
    <w:rsid w:val="00AC2C5F"/>
    <w:rsid w:val="00B36F26"/>
    <w:rsid w:val="00B767D3"/>
    <w:rsid w:val="00BB1A3F"/>
    <w:rsid w:val="00BE28FC"/>
    <w:rsid w:val="00BF1361"/>
    <w:rsid w:val="00C94671"/>
    <w:rsid w:val="00CA01DE"/>
    <w:rsid w:val="00CB28D4"/>
    <w:rsid w:val="00D62B4A"/>
    <w:rsid w:val="00DA6271"/>
    <w:rsid w:val="00DD1FB6"/>
    <w:rsid w:val="00DF724B"/>
    <w:rsid w:val="00E150AD"/>
    <w:rsid w:val="00E64E7F"/>
    <w:rsid w:val="00EC2144"/>
    <w:rsid w:val="00EC608F"/>
    <w:rsid w:val="00F833C8"/>
    <w:rsid w:val="00FA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F1244A"/>
  <w15:chartTrackingRefBased/>
  <w15:docId w15:val="{34C56F88-79D0-9A48-ADD7-46C88364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microsoft.com/office/2011/relationships/people" Target="peop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48D26F7-7631-6640-96E4-DA903251FE28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CFD3954957E342965FA8EDB34B3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6D44-8DC2-F84F-9B45-BDF6686D3E5F}"/>
      </w:docPartPr>
      <w:docPartBody>
        <w:p w:rsidR="00AA5795" w:rsidRDefault="00EB7ED2">
          <w:pPr>
            <w:pStyle w:val="65CFD3954957E342965FA8EDB34B3838"/>
          </w:pPr>
          <w:r>
            <w:t>Objective</w:t>
          </w:r>
        </w:p>
      </w:docPartBody>
    </w:docPart>
    <w:docPart>
      <w:docPartPr>
        <w:name w:val="97E554E0F84D9A45A89D767A3028B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8DDD7-077E-B64C-866B-92909EB01120}"/>
      </w:docPartPr>
      <w:docPartBody>
        <w:p w:rsidR="00AA5795" w:rsidRDefault="00EB7ED2">
          <w:pPr>
            <w:pStyle w:val="97E554E0F84D9A45A89D767A3028BFC5"/>
          </w:pPr>
          <w:r>
            <w:t>Experience</w:t>
          </w:r>
        </w:p>
      </w:docPartBody>
    </w:docPart>
    <w:docPart>
      <w:docPartPr>
        <w:name w:val="A07AC2EDEF49904D8200BAD5199A2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F9234-3544-2F43-A8AC-0BAFDE925A80}"/>
      </w:docPartPr>
      <w:docPartBody>
        <w:p w:rsidR="00AA5795" w:rsidRDefault="00EB7ED2">
          <w:pPr>
            <w:pStyle w:val="A07AC2EDEF49904D8200BAD5199A27B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D2"/>
    <w:rsid w:val="00AA5795"/>
    <w:rsid w:val="00B1466B"/>
    <w:rsid w:val="00EB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FD3954957E342965FA8EDB34B3838">
    <w:name w:val="65CFD3954957E342965FA8EDB34B3838"/>
  </w:style>
  <w:style w:type="paragraph" w:customStyle="1" w:styleId="97E554E0F84D9A45A89D767A3028BFC5">
    <w:name w:val="97E554E0F84D9A45A89D767A3028BFC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A07AC2EDEF49904D8200BAD5199A27BB">
    <w:name w:val="A07AC2EDEF49904D8200BAD5199A27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%7bA48D26F7-7631-6640-96E4-DA903251FE28%7dtf50002018.dotx</Template>
  <TotalTime>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waseemfaryal301@gmail.com</dc:creator>
  <cp:keywords/>
  <dc:description/>
  <cp:lastModifiedBy>waseemfaryal301@gmail.com</cp:lastModifiedBy>
  <cp:revision>2</cp:revision>
  <dcterms:created xsi:type="dcterms:W3CDTF">2021-07-12T15:22:00Z</dcterms:created>
  <dcterms:modified xsi:type="dcterms:W3CDTF">2021-07-12T15:22:00Z</dcterms:modified>
</cp:coreProperties>
</file>